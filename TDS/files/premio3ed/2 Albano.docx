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0D" w:rsidRDefault="00021171" w:rsidP="00AA5015">
      <w:pPr>
        <w:spacing w:after="0" w:line="360" w:lineRule="auto"/>
        <w:jc w:val="right"/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</w:pPr>
      <w:proofErr w:type="spellStart"/>
      <w:r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Je</w:t>
      </w:r>
      <w:proofErr w:type="spellEnd"/>
      <w:r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suis</w:t>
      </w:r>
      <w:proofErr w:type="spellEnd"/>
      <w:r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pas</w:t>
      </w:r>
      <w:proofErr w:type="spellEnd"/>
      <w:r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d'</w:t>
      </w:r>
      <w:proofErr w:type="spellStart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accord</w:t>
      </w:r>
      <w:proofErr w:type="spellEnd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avec</w:t>
      </w:r>
      <w:proofErr w:type="spellEnd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ce </w:t>
      </w:r>
      <w:proofErr w:type="spellStart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que</w:t>
      </w:r>
      <w:proofErr w:type="spellEnd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vous</w:t>
      </w:r>
      <w:proofErr w:type="spellEnd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dites</w:t>
      </w:r>
      <w:proofErr w:type="spellEnd"/>
    </w:p>
    <w:p w:rsidR="0099400D" w:rsidRDefault="0099400D" w:rsidP="00AA5015">
      <w:pPr>
        <w:spacing w:after="0" w:line="360" w:lineRule="auto"/>
        <w:jc w:val="right"/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mais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je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me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battrai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jusqu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'à la</w:t>
      </w:r>
      <w:r w:rsidR="00021171"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1171"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mort</w:t>
      </w:r>
      <w:proofErr w:type="spellEnd"/>
      <w:r w:rsidR="00021171"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pour </w:t>
      </w:r>
      <w:proofErr w:type="spellStart"/>
      <w:r w:rsidR="00021171" w:rsidRPr="0099400D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que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vous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ayez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droit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 xml:space="preserve"> de le dire.</w:t>
      </w:r>
    </w:p>
    <w:p w:rsidR="001C67A7" w:rsidRDefault="00021171" w:rsidP="0099400D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9400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Voltaire</w:t>
      </w:r>
    </w:p>
    <w:p w:rsidR="0099400D" w:rsidRDefault="0099400D" w:rsidP="0099400D">
      <w:pPr>
        <w:jc w:val="righ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9400D" w:rsidRDefault="0099400D" w:rsidP="00AA501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“Non sono d’accordo con quello che dite, ma mi batterò fino alla morte perché abbiate il diritto di dirlo”. Ho riflettuto a lungo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prima di scrivere queste parole. Ad un primo sguardo possono sembrare buttate lì per caso e decontestualizzate rispetto al cuore di questo convegno. Eppure,  </w:t>
      </w:r>
      <w:r w:rsidR="002307B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questa storica frase presa in prestito dal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diciottesimo secol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 mi sembra que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lla che meglio si addice ad assumere il ruolo di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trait d’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union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fra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due questioni apparentemente distanti, ma allo stesso tempo </w:t>
      </w:r>
      <w:r w:rsidR="001160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affrontate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parallelamente </w:t>
      </w:r>
      <w:r w:rsidR="001160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in questa occasione. 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La prima fa riferimento al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delicato tema 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portato avanti dal convegno di quest’anno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orientato sul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 scelte del paziente e sul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testamento biologico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in un certo senso specchio della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massima 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libertà di espressione dell’uomo; la seconda, invece, rimanda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alla ragione per cui 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l’ideatore di tutto questo, Sandy, 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 chiesto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che io interven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issi, come ad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ogni edizione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 </w:t>
      </w:r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la mia amicizia con suo padre, Enrico </w:t>
      </w:r>
      <w:proofErr w:type="spellStart"/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Furlini</w:t>
      </w:r>
      <w:proofErr w:type="spellEnd"/>
      <w:r w:rsidR="00885DF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l’uomo che dà il nome al premio letterario che accompagna il congresso.</w:t>
      </w:r>
    </w:p>
    <w:p w:rsidR="00AA5015" w:rsidRDefault="00E820CA" w:rsidP="00AA501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Sul testamento biologico non mi sofferm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erò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in quest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biennale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si sono al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ternati e si alterneranno numerosi relatori, indubbiamente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più preparati e esperti di me, rispetto all’argomento</w:t>
      </w:r>
      <w:r w:rsidR="00AA501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che a me poco compete. Rivolgerò dunque le mie parole a ciò che conosco, a Enrico, al suo schietto modo d’essere e relazionarsi con le persone.</w:t>
      </w:r>
    </w:p>
    <w:p w:rsidR="003D19CE" w:rsidRDefault="00AA5015" w:rsidP="00AA501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Immagino che continuiate a domandarvi per quale motivo ab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bia citato in apertura Voltaire, se non voglio parlare di libertà di scelta.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La risposta è che Enrico e io eravamo amici. Molto e da molto tempo. Ma la verità è che raramente siamo stati d’</w:t>
      </w:r>
      <w:r w:rsidR="00770D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accordo su qualcosa. </w:t>
      </w:r>
      <w:proofErr w:type="spellStart"/>
      <w:r w:rsidR="00770D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Eppure…</w:t>
      </w:r>
      <w:proofErr w:type="spellEnd"/>
      <w:r w:rsidR="00770D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le persone come lui custodiscono una correttezza insita in sé, che fa sì che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nonostante la loro opinione sia spe</w:t>
      </w:r>
      <w:r w:rsidR="00770DE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sso differente, la si apprezzi per la s</w:t>
      </w:r>
      <w:r w:rsidR="003D19C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incerità che trasporta e il rispetto che fa germogliare.</w:t>
      </w:r>
    </w:p>
    <w:p w:rsidR="00C05C9F" w:rsidRDefault="003D19CE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Parlo di questo perché è facile immaginare l’amicizia fra due persone uguali, con gli stessi pensieri e gli stessi modi di agire. «Stronzate» direbbe Enrico. E vi assicuro che lo direbbe davvero! Il rapporto che descrivo, è un legame basato sul rispetto dell’altra persona,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incondizionato e senza riserve.</w:t>
      </w:r>
    </w:p>
    <w:p w:rsidR="003D19CE" w:rsidRDefault="003D19CE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Scrittori e filosofi d’ogni tempo e luogo hanno scritto di questo sentimento,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con voci indubbiamente più abili della mia,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ma non mi va di gonfiare il discorso con pompose e vuote citazioni</w:t>
      </w:r>
      <w:r w:rsidR="00AB0C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perché Enrico non era questo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194AAF" w:rsidRDefault="00AB0CB8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Voglio piuttosto parlare del Premio Letterario Enrico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Furlini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perché non chiunque, secondo me, sa cogliere il sottile filo che lega il mio buon amico alla poesia. Nonostante l’apparenza, un po’ rude e scanzonata,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Enrico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era intelligente, capace, brillante. M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 soprattutto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racchiudeva in sé una sensibilità d’altri tempi. Si comportava spesso come se nulla lo sfiorasse, dava alle sue emozioni un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’apparenza grossolana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 e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ra generoso di sincerità, non decorata da fronzoli e ornamenti vari. E ricco di purezza. Di quella che va dritta al cuore, come la poesia. Ingenua, candida, solare. Spontanea.</w:t>
      </w:r>
    </w:p>
    <w:p w:rsidR="00C05C9F" w:rsidRDefault="00AB0CB8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 Enrico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 ormai molto tempo fa,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ho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partecipato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una delle esperienze più profonde della mia vita, il Treno della Memoria, un viaggio verso il passato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ei campi di sterminio di Auschwitz e Birkenau.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 stesso viaggio che, lo scorso gennaio, ho condiviso con suo figlio Christian.</w:t>
      </w:r>
    </w:p>
    <w:p w:rsidR="00C05C9F" w:rsidRDefault="00AB0CB8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 </w:t>
      </w:r>
      <w:r w:rsidR="00C05C9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lì, nonostante il freddo i sentimenti non si congelano, ma escono fuori con tutta la loro forza.</w:t>
      </w:r>
    </w:p>
    <w:p w:rsidR="00C05C9F" w:rsidRDefault="00C05C9F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 po’ come quando si pensa che la vita l’ha portato via prima del tempo.</w:t>
      </w:r>
    </w:p>
    <w:p w:rsidR="00C05C9F" w:rsidRDefault="00C05C9F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Ciao Enrico.</w:t>
      </w:r>
    </w:p>
    <w:p w:rsidR="008E0CB7" w:rsidRDefault="008E0CB7" w:rsidP="003D19C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8E0CB7" w:rsidRDefault="008E0CB7" w:rsidP="008E0CB7">
      <w:pPr>
        <w:spacing w:line="36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Antonio Albano</w:t>
      </w:r>
    </w:p>
    <w:p w:rsidR="008E0CB7" w:rsidRPr="003D19CE" w:rsidRDefault="008E0CB7" w:rsidP="008E0CB7">
      <w:pPr>
        <w:spacing w:line="36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Assessore Comune di Volpiano (TO)</w:t>
      </w:r>
    </w:p>
    <w:sectPr w:rsidR="008E0CB7" w:rsidRPr="003D19CE" w:rsidSect="0011608F">
      <w:pgSz w:w="11907" w:h="16839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rawingGridHorizontalSpacing w:val="110"/>
  <w:displayHorizontalDrawingGridEvery w:val="2"/>
  <w:characterSpacingControl w:val="doNotCompress"/>
  <w:compat/>
  <w:rsids>
    <w:rsidRoot w:val="003D19CE"/>
    <w:rsid w:val="00021171"/>
    <w:rsid w:val="000B0D0A"/>
    <w:rsid w:val="0011608F"/>
    <w:rsid w:val="001360F9"/>
    <w:rsid w:val="00194AAF"/>
    <w:rsid w:val="001C67A7"/>
    <w:rsid w:val="002307BB"/>
    <w:rsid w:val="00280E1E"/>
    <w:rsid w:val="003C5F71"/>
    <w:rsid w:val="003D19CE"/>
    <w:rsid w:val="003D2B7D"/>
    <w:rsid w:val="00653068"/>
    <w:rsid w:val="00770DEF"/>
    <w:rsid w:val="00885DF5"/>
    <w:rsid w:val="008E0CB7"/>
    <w:rsid w:val="0099400D"/>
    <w:rsid w:val="00A87F35"/>
    <w:rsid w:val="00AA5015"/>
    <w:rsid w:val="00AB0CB8"/>
    <w:rsid w:val="00B9271C"/>
    <w:rsid w:val="00C05C9F"/>
    <w:rsid w:val="00DF7D0F"/>
    <w:rsid w:val="00E8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67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aretta\Desktop\furlin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furlini</Template>
  <TotalTime>1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Chiaretta</dc:creator>
  <cp:lastModifiedBy>Sandy</cp:lastModifiedBy>
  <cp:revision>3</cp:revision>
  <dcterms:created xsi:type="dcterms:W3CDTF">2013-10-15T19:12:00Z</dcterms:created>
  <dcterms:modified xsi:type="dcterms:W3CDTF">2013-10-15T19:14:00Z</dcterms:modified>
</cp:coreProperties>
</file>